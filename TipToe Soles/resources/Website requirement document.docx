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47720478" w:rsidR="00E31802" w:rsidRDefault="00200DE9" w:rsidP="00234E1A">
      <w:pPr>
        <w:pStyle w:val="Heading1"/>
      </w:pPr>
      <w:r w:rsidRPr="00200DE9">
        <w:t>Website requirement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804"/>
        <w:gridCol w:w="3321"/>
      </w:tblGrid>
      <w:tr w:rsidR="00200DE9" w14:paraId="51350DA5" w14:textId="77777777" w:rsidTr="0020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5DE1336" w14:textId="0DD39828" w:rsidR="00200DE9" w:rsidRDefault="00200DE9" w:rsidP="00200DE9">
            <w:pPr>
              <w:rPr>
                <w:lang w:eastAsia="en-AU"/>
              </w:rPr>
            </w:pPr>
            <w:r w:rsidRPr="00566D06">
              <w:t>Identification Number</w:t>
            </w:r>
          </w:p>
        </w:tc>
        <w:tc>
          <w:tcPr>
            <w:tcW w:w="2268" w:type="dxa"/>
          </w:tcPr>
          <w:p w14:paraId="5393CC8B" w14:textId="0980E07F" w:rsidR="00200DE9" w:rsidRDefault="00200DE9" w:rsidP="00200DE9">
            <w:pPr>
              <w:rPr>
                <w:lang w:eastAsia="en-AU"/>
              </w:rPr>
            </w:pPr>
            <w:r w:rsidRPr="00566D06">
              <w:t>Requirement Name</w:t>
            </w:r>
          </w:p>
        </w:tc>
        <w:tc>
          <w:tcPr>
            <w:tcW w:w="6804" w:type="dxa"/>
          </w:tcPr>
          <w:p w14:paraId="681AC6BD" w14:textId="303110D3" w:rsidR="00200DE9" w:rsidRDefault="00200DE9" w:rsidP="00200DE9">
            <w:pPr>
              <w:rPr>
                <w:lang w:eastAsia="en-AU"/>
              </w:rPr>
            </w:pPr>
            <w:r w:rsidRPr="00566D06">
              <w:t>Description</w:t>
            </w:r>
          </w:p>
        </w:tc>
        <w:tc>
          <w:tcPr>
            <w:tcW w:w="3321" w:type="dxa"/>
          </w:tcPr>
          <w:p w14:paraId="66471D1F" w14:textId="655F3A54" w:rsidR="00200DE9" w:rsidRDefault="00200DE9" w:rsidP="00200DE9">
            <w:pPr>
              <w:rPr>
                <w:lang w:eastAsia="en-AU"/>
              </w:rPr>
            </w:pPr>
            <w:r w:rsidRPr="00566D06">
              <w:t>Notes</w:t>
            </w:r>
          </w:p>
        </w:tc>
      </w:tr>
      <w:tr w:rsidR="00200DE9" w14:paraId="74E94E0A" w14:textId="77777777" w:rsidTr="00200DE9">
        <w:tc>
          <w:tcPr>
            <w:tcW w:w="1555" w:type="dxa"/>
          </w:tcPr>
          <w:p w14:paraId="7B59558B" w14:textId="12E81DD1" w:rsidR="00200DE9" w:rsidRDefault="00200DE9" w:rsidP="00200DE9">
            <w:pPr>
              <w:rPr>
                <w:lang w:eastAsia="en-AU"/>
              </w:rPr>
            </w:pPr>
            <w:r w:rsidRPr="00E42445">
              <w:t>1</w:t>
            </w:r>
          </w:p>
        </w:tc>
        <w:tc>
          <w:tcPr>
            <w:tcW w:w="2268" w:type="dxa"/>
          </w:tcPr>
          <w:p w14:paraId="2D33B733" w14:textId="7649E5ED" w:rsidR="00200DE9" w:rsidRDefault="00200DE9" w:rsidP="00200DE9">
            <w:pPr>
              <w:rPr>
                <w:lang w:eastAsia="en-AU"/>
              </w:rPr>
            </w:pPr>
            <w:r w:rsidRPr="00DA6E49">
              <w:t>Menu</w:t>
            </w:r>
          </w:p>
        </w:tc>
        <w:tc>
          <w:tcPr>
            <w:tcW w:w="6804" w:type="dxa"/>
          </w:tcPr>
          <w:p w14:paraId="3407E330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2DA3831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76BB2E2" w14:textId="77777777" w:rsidTr="00200DE9">
        <w:tc>
          <w:tcPr>
            <w:tcW w:w="1555" w:type="dxa"/>
          </w:tcPr>
          <w:p w14:paraId="3563CE6B" w14:textId="6DCC954B" w:rsidR="00200DE9" w:rsidRDefault="00200DE9" w:rsidP="00200DE9">
            <w:pPr>
              <w:rPr>
                <w:lang w:eastAsia="en-AU"/>
              </w:rPr>
            </w:pPr>
            <w:r w:rsidRPr="00E42445">
              <w:t>2</w:t>
            </w:r>
          </w:p>
        </w:tc>
        <w:tc>
          <w:tcPr>
            <w:tcW w:w="2268" w:type="dxa"/>
          </w:tcPr>
          <w:p w14:paraId="50F2B137" w14:textId="0C06AA37" w:rsidR="00200DE9" w:rsidRDefault="00200DE9" w:rsidP="00200DE9">
            <w:pPr>
              <w:rPr>
                <w:lang w:eastAsia="en-AU"/>
              </w:rPr>
            </w:pPr>
            <w:r w:rsidRPr="00DA6E49">
              <w:t>Navigation bar</w:t>
            </w:r>
          </w:p>
        </w:tc>
        <w:tc>
          <w:tcPr>
            <w:tcW w:w="6804" w:type="dxa"/>
          </w:tcPr>
          <w:p w14:paraId="09857CBA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610E94B4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5F86BB1A" w14:textId="77777777" w:rsidTr="00200DE9">
        <w:tc>
          <w:tcPr>
            <w:tcW w:w="1555" w:type="dxa"/>
          </w:tcPr>
          <w:p w14:paraId="49BA3462" w14:textId="5C884B31" w:rsidR="00200DE9" w:rsidRDefault="00200DE9" w:rsidP="00200DE9">
            <w:pPr>
              <w:rPr>
                <w:lang w:eastAsia="en-AU"/>
              </w:rPr>
            </w:pPr>
            <w:r w:rsidRPr="00E42445">
              <w:t>3</w:t>
            </w:r>
          </w:p>
        </w:tc>
        <w:tc>
          <w:tcPr>
            <w:tcW w:w="2268" w:type="dxa"/>
          </w:tcPr>
          <w:p w14:paraId="07787ADB" w14:textId="76BCAFDB" w:rsidR="00200DE9" w:rsidRDefault="00200DE9" w:rsidP="00200DE9">
            <w:pPr>
              <w:rPr>
                <w:lang w:eastAsia="en-AU"/>
              </w:rPr>
            </w:pPr>
            <w:r w:rsidRPr="00DA6E49">
              <w:t>Product tab</w:t>
            </w:r>
          </w:p>
        </w:tc>
        <w:tc>
          <w:tcPr>
            <w:tcW w:w="6804" w:type="dxa"/>
          </w:tcPr>
          <w:p w14:paraId="340DE293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13B9F207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15C9E4E" w14:textId="77777777" w:rsidTr="00200DE9">
        <w:tc>
          <w:tcPr>
            <w:tcW w:w="1555" w:type="dxa"/>
          </w:tcPr>
          <w:p w14:paraId="4EC4B600" w14:textId="73B974D5" w:rsidR="00200DE9" w:rsidRDefault="00200DE9" w:rsidP="00200DE9">
            <w:pPr>
              <w:rPr>
                <w:lang w:eastAsia="en-AU"/>
              </w:rPr>
            </w:pPr>
            <w:r w:rsidRPr="00E42445">
              <w:t>4</w:t>
            </w:r>
          </w:p>
        </w:tc>
        <w:tc>
          <w:tcPr>
            <w:tcW w:w="2268" w:type="dxa"/>
          </w:tcPr>
          <w:p w14:paraId="6B870ADE" w14:textId="3FB36762" w:rsidR="00200DE9" w:rsidRDefault="00200DE9" w:rsidP="00200DE9">
            <w:pPr>
              <w:rPr>
                <w:lang w:eastAsia="en-AU"/>
              </w:rPr>
            </w:pPr>
            <w:r w:rsidRPr="00DA6E49">
              <w:t>Services tab</w:t>
            </w:r>
          </w:p>
        </w:tc>
        <w:tc>
          <w:tcPr>
            <w:tcW w:w="6804" w:type="dxa"/>
          </w:tcPr>
          <w:p w14:paraId="36B8E3EE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6E0CEFE9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434C034C" w14:textId="77777777" w:rsidTr="00200DE9">
        <w:tc>
          <w:tcPr>
            <w:tcW w:w="1555" w:type="dxa"/>
          </w:tcPr>
          <w:p w14:paraId="5931D619" w14:textId="2CC40E02" w:rsidR="00200DE9" w:rsidRDefault="00200DE9" w:rsidP="00200DE9">
            <w:pPr>
              <w:rPr>
                <w:lang w:eastAsia="en-AU"/>
              </w:rPr>
            </w:pPr>
            <w:r w:rsidRPr="00E42445">
              <w:t>5</w:t>
            </w:r>
          </w:p>
        </w:tc>
        <w:tc>
          <w:tcPr>
            <w:tcW w:w="2268" w:type="dxa"/>
          </w:tcPr>
          <w:p w14:paraId="67EF6D06" w14:textId="6091FA22" w:rsidR="00200DE9" w:rsidRDefault="00200DE9" w:rsidP="00200DE9">
            <w:pPr>
              <w:rPr>
                <w:lang w:eastAsia="en-AU"/>
              </w:rPr>
            </w:pPr>
            <w:r w:rsidRPr="00DA6E49">
              <w:t>Login icon</w:t>
            </w:r>
          </w:p>
        </w:tc>
        <w:tc>
          <w:tcPr>
            <w:tcW w:w="6804" w:type="dxa"/>
          </w:tcPr>
          <w:p w14:paraId="673672B8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2EDBDA21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785EB670" w14:textId="77777777" w:rsidTr="00200DE9">
        <w:tc>
          <w:tcPr>
            <w:tcW w:w="1555" w:type="dxa"/>
          </w:tcPr>
          <w:p w14:paraId="5627563F" w14:textId="785A3BAA" w:rsidR="00200DE9" w:rsidRDefault="00200DE9" w:rsidP="00200DE9">
            <w:pPr>
              <w:rPr>
                <w:lang w:eastAsia="en-AU"/>
              </w:rPr>
            </w:pPr>
            <w:r w:rsidRPr="00E42445">
              <w:t>6</w:t>
            </w:r>
          </w:p>
        </w:tc>
        <w:tc>
          <w:tcPr>
            <w:tcW w:w="2268" w:type="dxa"/>
          </w:tcPr>
          <w:p w14:paraId="3E248E59" w14:textId="5B35DAE4" w:rsidR="00200DE9" w:rsidRDefault="00200DE9" w:rsidP="00200DE9">
            <w:pPr>
              <w:rPr>
                <w:lang w:eastAsia="en-AU"/>
              </w:rPr>
            </w:pPr>
            <w:r w:rsidRPr="00DA6E49">
              <w:t>Wish list icon</w:t>
            </w:r>
          </w:p>
        </w:tc>
        <w:tc>
          <w:tcPr>
            <w:tcW w:w="6804" w:type="dxa"/>
          </w:tcPr>
          <w:p w14:paraId="1B75AF8C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0CDC3EB7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EDBA4A6" w14:textId="77777777" w:rsidTr="00200DE9">
        <w:tc>
          <w:tcPr>
            <w:tcW w:w="1555" w:type="dxa"/>
          </w:tcPr>
          <w:p w14:paraId="6489DD39" w14:textId="38AFD9E6" w:rsidR="00200DE9" w:rsidRDefault="00200DE9" w:rsidP="00200DE9">
            <w:pPr>
              <w:rPr>
                <w:lang w:eastAsia="en-AU"/>
              </w:rPr>
            </w:pPr>
            <w:r w:rsidRPr="00E42445">
              <w:t>7</w:t>
            </w:r>
          </w:p>
        </w:tc>
        <w:tc>
          <w:tcPr>
            <w:tcW w:w="2268" w:type="dxa"/>
          </w:tcPr>
          <w:p w14:paraId="17F8BB56" w14:textId="3C1B564A" w:rsidR="00200DE9" w:rsidRDefault="00200DE9" w:rsidP="00200DE9">
            <w:pPr>
              <w:rPr>
                <w:lang w:eastAsia="en-AU"/>
              </w:rPr>
            </w:pPr>
            <w:r w:rsidRPr="00DA6E49">
              <w:t>Search bar</w:t>
            </w:r>
          </w:p>
        </w:tc>
        <w:tc>
          <w:tcPr>
            <w:tcW w:w="6804" w:type="dxa"/>
          </w:tcPr>
          <w:p w14:paraId="3C378DBC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3A4547AE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04F3446" w14:textId="77777777" w:rsidTr="00200DE9">
        <w:tc>
          <w:tcPr>
            <w:tcW w:w="1555" w:type="dxa"/>
          </w:tcPr>
          <w:p w14:paraId="1B481DE4" w14:textId="4D47312F" w:rsidR="00200DE9" w:rsidRDefault="00200DE9" w:rsidP="00200DE9">
            <w:pPr>
              <w:rPr>
                <w:lang w:eastAsia="en-AU"/>
              </w:rPr>
            </w:pPr>
            <w:r w:rsidRPr="00E42445">
              <w:t>8</w:t>
            </w:r>
          </w:p>
        </w:tc>
        <w:tc>
          <w:tcPr>
            <w:tcW w:w="2268" w:type="dxa"/>
          </w:tcPr>
          <w:p w14:paraId="38AF8666" w14:textId="7FCA1937" w:rsidR="00200DE9" w:rsidRDefault="00200DE9" w:rsidP="00200DE9">
            <w:pPr>
              <w:rPr>
                <w:lang w:eastAsia="en-AU"/>
              </w:rPr>
            </w:pPr>
            <w:r w:rsidRPr="00DA6E49">
              <w:t>About us tab</w:t>
            </w:r>
          </w:p>
        </w:tc>
        <w:tc>
          <w:tcPr>
            <w:tcW w:w="6804" w:type="dxa"/>
          </w:tcPr>
          <w:p w14:paraId="40C3D756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3428E7BE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E3B1293" w14:textId="77777777" w:rsidTr="00200DE9">
        <w:tc>
          <w:tcPr>
            <w:tcW w:w="1555" w:type="dxa"/>
          </w:tcPr>
          <w:p w14:paraId="19952983" w14:textId="3F36AFBE" w:rsidR="00200DE9" w:rsidRDefault="00200DE9" w:rsidP="00200DE9">
            <w:pPr>
              <w:rPr>
                <w:lang w:eastAsia="en-AU"/>
              </w:rPr>
            </w:pPr>
            <w:r w:rsidRPr="00E42445">
              <w:t>9</w:t>
            </w:r>
          </w:p>
        </w:tc>
        <w:tc>
          <w:tcPr>
            <w:tcW w:w="2268" w:type="dxa"/>
          </w:tcPr>
          <w:p w14:paraId="0A665664" w14:textId="07364600" w:rsidR="00200DE9" w:rsidRDefault="00200DE9" w:rsidP="00200DE9">
            <w:pPr>
              <w:rPr>
                <w:lang w:eastAsia="en-AU"/>
              </w:rPr>
            </w:pPr>
            <w:r w:rsidRPr="00DA6E49">
              <w:t>Brand logo</w:t>
            </w:r>
          </w:p>
        </w:tc>
        <w:tc>
          <w:tcPr>
            <w:tcW w:w="6804" w:type="dxa"/>
          </w:tcPr>
          <w:p w14:paraId="130CFEF7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749E0BE4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703C5986" w14:textId="77777777" w:rsidTr="00200DE9">
        <w:tc>
          <w:tcPr>
            <w:tcW w:w="1555" w:type="dxa"/>
          </w:tcPr>
          <w:p w14:paraId="6B448F34" w14:textId="3000D36E" w:rsidR="00200DE9" w:rsidRDefault="00200DE9" w:rsidP="00200DE9">
            <w:pPr>
              <w:rPr>
                <w:lang w:eastAsia="en-AU"/>
              </w:rPr>
            </w:pPr>
            <w:r w:rsidRPr="00E42445">
              <w:lastRenderedPageBreak/>
              <w:t>10</w:t>
            </w:r>
          </w:p>
        </w:tc>
        <w:tc>
          <w:tcPr>
            <w:tcW w:w="2268" w:type="dxa"/>
          </w:tcPr>
          <w:p w14:paraId="4036BD32" w14:textId="48281A95" w:rsidR="00200DE9" w:rsidRDefault="00200DE9" w:rsidP="00200DE9">
            <w:pPr>
              <w:rPr>
                <w:lang w:eastAsia="en-AU"/>
              </w:rPr>
            </w:pPr>
            <w:r w:rsidRPr="00DA6E49">
              <w:t>Website content</w:t>
            </w:r>
          </w:p>
        </w:tc>
        <w:tc>
          <w:tcPr>
            <w:tcW w:w="6804" w:type="dxa"/>
          </w:tcPr>
          <w:p w14:paraId="0F04F205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4BC56EE6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5EF389C" w14:textId="77777777" w:rsidTr="00200DE9">
        <w:tc>
          <w:tcPr>
            <w:tcW w:w="1555" w:type="dxa"/>
          </w:tcPr>
          <w:p w14:paraId="56436011" w14:textId="2ABC00C6" w:rsidR="00200DE9" w:rsidRDefault="00200DE9" w:rsidP="00200DE9">
            <w:pPr>
              <w:rPr>
                <w:lang w:eastAsia="en-AU"/>
              </w:rPr>
            </w:pPr>
            <w:r w:rsidRPr="00E42445">
              <w:t>11</w:t>
            </w:r>
          </w:p>
        </w:tc>
        <w:tc>
          <w:tcPr>
            <w:tcW w:w="2268" w:type="dxa"/>
          </w:tcPr>
          <w:p w14:paraId="71C945B6" w14:textId="4590A2E4" w:rsidR="00200DE9" w:rsidRDefault="00200DE9" w:rsidP="00200DE9">
            <w:pPr>
              <w:rPr>
                <w:lang w:eastAsia="en-AU"/>
              </w:rPr>
            </w:pPr>
            <w:r w:rsidRPr="00DA6E49">
              <w:t>Images</w:t>
            </w:r>
          </w:p>
        </w:tc>
        <w:tc>
          <w:tcPr>
            <w:tcW w:w="6804" w:type="dxa"/>
          </w:tcPr>
          <w:p w14:paraId="518459A4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D6FD29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38CD1610" w14:textId="77777777" w:rsidTr="00200DE9">
        <w:tc>
          <w:tcPr>
            <w:tcW w:w="1555" w:type="dxa"/>
          </w:tcPr>
          <w:p w14:paraId="655B8A44" w14:textId="09766F4B" w:rsidR="00200DE9" w:rsidRDefault="00200DE9" w:rsidP="00200DE9">
            <w:pPr>
              <w:rPr>
                <w:lang w:eastAsia="en-AU"/>
              </w:rPr>
            </w:pPr>
            <w:r w:rsidRPr="00E42445">
              <w:t>12</w:t>
            </w:r>
          </w:p>
        </w:tc>
        <w:tc>
          <w:tcPr>
            <w:tcW w:w="2268" w:type="dxa"/>
          </w:tcPr>
          <w:p w14:paraId="03D44B7E" w14:textId="58C5D9B8" w:rsidR="00200DE9" w:rsidRDefault="00200DE9" w:rsidP="00200DE9">
            <w:pPr>
              <w:rPr>
                <w:lang w:eastAsia="en-AU"/>
              </w:rPr>
            </w:pPr>
            <w:r w:rsidRPr="00DA6E49">
              <w:t>Colo</w:t>
            </w:r>
            <w:r>
              <w:t>u</w:t>
            </w:r>
            <w:r w:rsidRPr="00DA6E49">
              <w:t>r schemes</w:t>
            </w:r>
          </w:p>
        </w:tc>
        <w:tc>
          <w:tcPr>
            <w:tcW w:w="6804" w:type="dxa"/>
          </w:tcPr>
          <w:p w14:paraId="0260CCC3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69BF9D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E2410A0" w14:textId="77777777" w:rsidTr="00200DE9">
        <w:tc>
          <w:tcPr>
            <w:tcW w:w="1555" w:type="dxa"/>
          </w:tcPr>
          <w:p w14:paraId="2ED42394" w14:textId="1F984F0A" w:rsidR="00200DE9" w:rsidRDefault="00200DE9" w:rsidP="00200DE9">
            <w:pPr>
              <w:rPr>
                <w:lang w:eastAsia="en-AU"/>
              </w:rPr>
            </w:pPr>
            <w:r w:rsidRPr="00E42445">
              <w:t>13</w:t>
            </w:r>
          </w:p>
        </w:tc>
        <w:tc>
          <w:tcPr>
            <w:tcW w:w="2268" w:type="dxa"/>
          </w:tcPr>
          <w:p w14:paraId="1B65AE59" w14:textId="393E6054" w:rsidR="00200DE9" w:rsidRDefault="00200DE9" w:rsidP="00200DE9">
            <w:pPr>
              <w:rPr>
                <w:lang w:eastAsia="en-AU"/>
              </w:rPr>
            </w:pPr>
            <w:r w:rsidRPr="00DA6E49">
              <w:t>Forms</w:t>
            </w:r>
          </w:p>
        </w:tc>
        <w:tc>
          <w:tcPr>
            <w:tcW w:w="6804" w:type="dxa"/>
          </w:tcPr>
          <w:p w14:paraId="26DE4E0C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3964E14D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58E08BF1" w14:textId="77777777" w:rsidTr="00200DE9">
        <w:tc>
          <w:tcPr>
            <w:tcW w:w="1555" w:type="dxa"/>
          </w:tcPr>
          <w:p w14:paraId="789EB92A" w14:textId="311CEE5A" w:rsidR="00200DE9" w:rsidRDefault="00200DE9" w:rsidP="00200DE9">
            <w:pPr>
              <w:rPr>
                <w:lang w:eastAsia="en-AU"/>
              </w:rPr>
            </w:pPr>
            <w:r w:rsidRPr="00E42445">
              <w:t>14</w:t>
            </w:r>
          </w:p>
        </w:tc>
        <w:tc>
          <w:tcPr>
            <w:tcW w:w="2268" w:type="dxa"/>
          </w:tcPr>
          <w:p w14:paraId="7C3287F3" w14:textId="2902535A" w:rsidR="00200DE9" w:rsidRDefault="00200DE9" w:rsidP="00200DE9">
            <w:pPr>
              <w:rPr>
                <w:lang w:eastAsia="en-AU"/>
              </w:rPr>
            </w:pPr>
            <w:r w:rsidRPr="00DA6E49">
              <w:t>Footer</w:t>
            </w:r>
          </w:p>
        </w:tc>
        <w:tc>
          <w:tcPr>
            <w:tcW w:w="6804" w:type="dxa"/>
          </w:tcPr>
          <w:p w14:paraId="399673AF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BE0C488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3A54FA5" w14:textId="77777777" w:rsidTr="00200DE9">
        <w:tc>
          <w:tcPr>
            <w:tcW w:w="1555" w:type="dxa"/>
          </w:tcPr>
          <w:p w14:paraId="39658407" w14:textId="3DF0C39E" w:rsidR="00200DE9" w:rsidRDefault="00200DE9" w:rsidP="00200DE9">
            <w:pPr>
              <w:rPr>
                <w:lang w:eastAsia="en-AU"/>
              </w:rPr>
            </w:pPr>
            <w:r w:rsidRPr="00E42445">
              <w:t>15</w:t>
            </w:r>
          </w:p>
        </w:tc>
        <w:tc>
          <w:tcPr>
            <w:tcW w:w="2268" w:type="dxa"/>
          </w:tcPr>
          <w:p w14:paraId="0686D477" w14:textId="59447F8E" w:rsidR="00200DE9" w:rsidRDefault="00200DE9" w:rsidP="00200DE9">
            <w:pPr>
              <w:rPr>
                <w:lang w:eastAsia="en-AU"/>
              </w:rPr>
            </w:pPr>
            <w:r w:rsidRPr="00DA6E49">
              <w:t>Banner</w:t>
            </w:r>
          </w:p>
        </w:tc>
        <w:tc>
          <w:tcPr>
            <w:tcW w:w="6804" w:type="dxa"/>
          </w:tcPr>
          <w:p w14:paraId="7D919D7D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653B075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75067EB" w14:textId="77777777" w:rsidTr="00200DE9">
        <w:tc>
          <w:tcPr>
            <w:tcW w:w="1555" w:type="dxa"/>
          </w:tcPr>
          <w:p w14:paraId="57ED504C" w14:textId="588D64D4" w:rsidR="00200DE9" w:rsidRDefault="00200DE9" w:rsidP="00200DE9">
            <w:pPr>
              <w:rPr>
                <w:lang w:eastAsia="en-AU"/>
              </w:rPr>
            </w:pPr>
            <w:r w:rsidRPr="00E42445">
              <w:t>16</w:t>
            </w:r>
          </w:p>
        </w:tc>
        <w:tc>
          <w:tcPr>
            <w:tcW w:w="2268" w:type="dxa"/>
          </w:tcPr>
          <w:p w14:paraId="462E47E7" w14:textId="33DE5EF3" w:rsidR="00200DE9" w:rsidRDefault="00200DE9" w:rsidP="00200DE9">
            <w:pPr>
              <w:rPr>
                <w:lang w:eastAsia="en-AU"/>
              </w:rPr>
            </w:pPr>
            <w:r w:rsidRPr="00DA6E49">
              <w:t>Compatibility</w:t>
            </w:r>
          </w:p>
        </w:tc>
        <w:tc>
          <w:tcPr>
            <w:tcW w:w="6804" w:type="dxa"/>
          </w:tcPr>
          <w:p w14:paraId="78895004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46CFA742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3A0957B1" w14:textId="77777777" w:rsidTr="00200DE9">
        <w:tc>
          <w:tcPr>
            <w:tcW w:w="1555" w:type="dxa"/>
          </w:tcPr>
          <w:p w14:paraId="52AF6D26" w14:textId="43621074" w:rsidR="00200DE9" w:rsidRDefault="00200DE9" w:rsidP="00200DE9">
            <w:pPr>
              <w:rPr>
                <w:lang w:eastAsia="en-AU"/>
              </w:rPr>
            </w:pPr>
            <w:r w:rsidRPr="00E42445">
              <w:t>17</w:t>
            </w:r>
          </w:p>
        </w:tc>
        <w:tc>
          <w:tcPr>
            <w:tcW w:w="2268" w:type="dxa"/>
          </w:tcPr>
          <w:p w14:paraId="2EFB2F49" w14:textId="74ED6D7C" w:rsidR="00200DE9" w:rsidRDefault="00200DE9" w:rsidP="00200DE9">
            <w:pPr>
              <w:rPr>
                <w:lang w:eastAsia="en-AU"/>
              </w:rPr>
            </w:pPr>
            <w:r w:rsidRPr="00DA6E49">
              <w:t>Payment gateway</w:t>
            </w:r>
          </w:p>
        </w:tc>
        <w:tc>
          <w:tcPr>
            <w:tcW w:w="6804" w:type="dxa"/>
          </w:tcPr>
          <w:p w14:paraId="7551CD3F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E3BDFE6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532C264" w14:textId="77777777" w:rsidTr="00200DE9">
        <w:tc>
          <w:tcPr>
            <w:tcW w:w="1555" w:type="dxa"/>
          </w:tcPr>
          <w:p w14:paraId="1375F2AD" w14:textId="241DFA26" w:rsidR="00200DE9" w:rsidRDefault="00200DE9" w:rsidP="00200DE9">
            <w:pPr>
              <w:rPr>
                <w:lang w:eastAsia="en-AU"/>
              </w:rPr>
            </w:pPr>
            <w:r w:rsidRPr="00E42445">
              <w:t>18</w:t>
            </w:r>
          </w:p>
        </w:tc>
        <w:tc>
          <w:tcPr>
            <w:tcW w:w="2268" w:type="dxa"/>
          </w:tcPr>
          <w:p w14:paraId="2EEB945D" w14:textId="538E2CC0" w:rsidR="00200DE9" w:rsidRDefault="00200DE9" w:rsidP="00200DE9">
            <w:pPr>
              <w:rPr>
                <w:lang w:eastAsia="en-AU"/>
              </w:rPr>
            </w:pPr>
            <w:r w:rsidRPr="00DA6E49">
              <w:t>Accessibility</w:t>
            </w:r>
          </w:p>
        </w:tc>
        <w:tc>
          <w:tcPr>
            <w:tcW w:w="6804" w:type="dxa"/>
          </w:tcPr>
          <w:p w14:paraId="1EA7927F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1DABDC65" w14:textId="77777777" w:rsidR="00200DE9" w:rsidRDefault="00200DE9" w:rsidP="00200DE9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200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57BD" w14:textId="77777777" w:rsidR="009677CE" w:rsidRDefault="009677CE" w:rsidP="002145A6">
      <w:pPr>
        <w:spacing w:before="480" w:after="120"/>
      </w:pPr>
      <w:r>
        <w:separator/>
      </w:r>
    </w:p>
  </w:endnote>
  <w:endnote w:type="continuationSeparator" w:id="0">
    <w:p w14:paraId="61F305BD" w14:textId="77777777" w:rsidR="009677CE" w:rsidRDefault="009677CE">
      <w:r>
        <w:continuationSeparator/>
      </w:r>
    </w:p>
    <w:p w14:paraId="43300FC8" w14:textId="77777777" w:rsidR="009677CE" w:rsidRDefault="00967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70DF" w14:textId="77777777" w:rsidR="0062119E" w:rsidRDefault="00621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114B1F2A" w:rsidR="00273779" w:rsidRDefault="0062119E" w:rsidP="00200DE9">
    <w:pPr>
      <w:pStyle w:val="Footer"/>
      <w:tabs>
        <w:tab w:val="clear" w:pos="9497"/>
        <w:tab w:val="right" w:pos="143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F73E71" wp14:editId="3FE83521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972b474787249532e1e8862b" descr="{&quot;HashCode&quot;:186232672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8178E4" w14:textId="600C205B" w:rsidR="0062119E" w:rsidRPr="0062119E" w:rsidRDefault="0062119E" w:rsidP="0062119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2119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73E71" id="_x0000_t202" coordsize="21600,21600" o:spt="202" path="m,l,21600r21600,l21600,xe">
              <v:stroke joinstyle="miter"/>
              <v:path gradientshapeok="t" o:connecttype="rect"/>
            </v:shapetype>
            <v:shape id="MSIPCM972b474787249532e1e8862b" o:spid="_x0000_s1027" type="#_x0000_t202" alt="{&quot;HashCode&quot;:1862326720,&quot;Height&quot;:595.0,&quot;Width&quot;:841.0,&quot;Placement&quot;:&quot;Footer&quot;,&quot;Index&quot;:&quot;Primary&quot;,&quot;Section&quot;:1,&quot;Top&quot;:0.0,&quot;Left&quot;:0.0}" style="position:absolute;left:0;text-align:left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508178E4" w14:textId="600C205B" w:rsidR="0062119E" w:rsidRPr="0062119E" w:rsidRDefault="0062119E" w:rsidP="0062119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2119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>
      <w:t>APT_21_003_Cl_LayoutStyleMarkup_WR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273779">
      <w:t>7</w:t>
    </w:r>
    <w:r w:rsidR="00273779">
      <w:fldChar w:fldCharType="end"/>
    </w:r>
    <w:r w:rsidR="00273779">
      <w:t xml:space="preserve"> of </w:t>
    </w:r>
    <w:fldSimple w:instr=" NUMPAGES  \* Arabic  \* MERGEFORMAT ">
      <w:r w:rsidR="00273779">
        <w:t>14</w:t>
      </w:r>
    </w:fldSimple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C6C6" w14:textId="77777777" w:rsidR="0062119E" w:rsidRDefault="0062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7D60" w14:textId="77777777" w:rsidR="009677CE" w:rsidRDefault="009677CE" w:rsidP="002145A6">
      <w:pPr>
        <w:spacing w:before="360" w:after="120"/>
      </w:pPr>
      <w:r>
        <w:separator/>
      </w:r>
    </w:p>
  </w:footnote>
  <w:footnote w:type="continuationSeparator" w:id="0">
    <w:p w14:paraId="742EFD90" w14:textId="77777777" w:rsidR="009677CE" w:rsidRDefault="009677CE">
      <w:r>
        <w:continuationSeparator/>
      </w:r>
    </w:p>
    <w:p w14:paraId="49C27A71" w14:textId="77777777" w:rsidR="009677CE" w:rsidRDefault="00967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34CF" w14:textId="77777777" w:rsidR="0062119E" w:rsidRDefault="00621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3B913A30" w:rsidR="00E31802" w:rsidRPr="00F55B94" w:rsidRDefault="0062119E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D7225AB" wp14:editId="6EBD75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" name="MSIPCM38ba43dba95c8d39854e915e" descr="{&quot;HashCode&quot;:183818915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2F5CB2" w14:textId="3F26F2D9" w:rsidR="0062119E" w:rsidRPr="0062119E" w:rsidRDefault="0062119E" w:rsidP="0062119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2119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7225AB" id="_x0000_t202" coordsize="21600,21600" o:spt="202" path="m,l,21600r21600,l21600,xe">
              <v:stroke joinstyle="miter"/>
              <v:path gradientshapeok="t" o:connecttype="rect"/>
            </v:shapetype>
            <v:shape id="MSIPCM38ba43dba95c8d39854e915e" o:spid="_x0000_s1026" type="#_x0000_t202" alt="{&quot;HashCode&quot;:1838189151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672F5CB2" w14:textId="3F26F2D9" w:rsidR="0062119E" w:rsidRPr="0062119E" w:rsidRDefault="0062119E" w:rsidP="0062119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2119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A671" w14:textId="77777777" w:rsidR="0062119E" w:rsidRDefault="00621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DE9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49BA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119E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7CE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329C79-C8CC-421F-961B-C793C748C47F}"/>
</file>

<file path=customXml/itemProps5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2022-05-03T03:56:00Z</dcterms:created>
  <dcterms:modified xsi:type="dcterms:W3CDTF">2022-05-03T05:23:00Z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2022-05-03T05:23:19Z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350948ec-ae75-4178-a6a3-0000045867dc</vt:lpwstr>
  </property>
  <property fmtid="{D5CDD505-2E9C-101B-9397-08002B2CF9AE}" pid="9" name="MSIP_Label_70663b86-f2b7-4b32-b286-17269b5dc83f_ContentBits">
    <vt:lpwstr>3</vt:lpwstr>
  </property>
</Properties>
</file>
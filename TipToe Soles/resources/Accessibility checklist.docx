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99D4" w14:textId="26071482" w:rsidR="00E31802" w:rsidRDefault="00234E1A" w:rsidP="00234E1A">
      <w:pPr>
        <w:pStyle w:val="Heading1"/>
      </w:pPr>
      <w:r w:rsidRPr="00234E1A">
        <w:t>Accessibility checklist</w:t>
      </w:r>
    </w:p>
    <w:p w14:paraId="0157BC07" w14:textId="51C8C0B6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Images</w:t>
      </w:r>
    </w:p>
    <w:p w14:paraId="10D65205" w14:textId="09153F22" w:rsidR="001D5936" w:rsidRPr="001D5936" w:rsidRDefault="001D5936" w:rsidP="001D5936">
      <w:pPr>
        <w:rPr>
          <w:b/>
          <w:bCs/>
          <w:lang w:eastAsia="en-AU"/>
        </w:rPr>
      </w:pPr>
    </w:p>
    <w:p w14:paraId="1F27089F" w14:textId="6D7B9F73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Audio and Video recordings</w:t>
      </w:r>
    </w:p>
    <w:p w14:paraId="26B808E0" w14:textId="7D393098" w:rsidR="001D5936" w:rsidRPr="001D5936" w:rsidRDefault="001D5936" w:rsidP="001D5936">
      <w:pPr>
        <w:rPr>
          <w:b/>
          <w:bCs/>
          <w:lang w:eastAsia="en-AU"/>
        </w:rPr>
      </w:pPr>
    </w:p>
    <w:p w14:paraId="160A3267" w14:textId="203C6493" w:rsidR="001D5936" w:rsidRPr="001D5936" w:rsidRDefault="001D5936" w:rsidP="001D5936">
      <w:pPr>
        <w:rPr>
          <w:b/>
          <w:bCs/>
          <w:lang w:eastAsia="en-AU"/>
        </w:rPr>
      </w:pPr>
    </w:p>
    <w:p w14:paraId="0876C9A0" w14:textId="04B3DD5E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Colours</w:t>
      </w:r>
    </w:p>
    <w:p w14:paraId="3688BE3B" w14:textId="36F6BC25" w:rsidR="001D5936" w:rsidRPr="001D5936" w:rsidRDefault="001D5936" w:rsidP="001D5936">
      <w:pPr>
        <w:rPr>
          <w:b/>
          <w:bCs/>
          <w:lang w:eastAsia="en-AU"/>
        </w:rPr>
      </w:pPr>
    </w:p>
    <w:p w14:paraId="154F372B" w14:textId="69871E6F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Text</w:t>
      </w:r>
    </w:p>
    <w:p w14:paraId="7FA77F9B" w14:textId="463BBB21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7C86B2F5" w14:textId="568C5644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60D652E1" w14:textId="77777777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4C28BF2C" w14:textId="7161C196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Links</w:t>
      </w:r>
    </w:p>
    <w:p w14:paraId="4E4C99B8" w14:textId="19367C53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5A4C35EC" w14:textId="77777777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6CFB9387" w14:textId="77777777" w:rsidR="001D5936" w:rsidRPr="001D5936" w:rsidRDefault="001D5936" w:rsidP="001D5936">
      <w:pPr>
        <w:pStyle w:val="ListParagraph"/>
        <w:numPr>
          <w:ilvl w:val="0"/>
          <w:numId w:val="0"/>
        </w:numPr>
        <w:ind w:left="714"/>
        <w:rPr>
          <w:b/>
          <w:bCs/>
          <w:lang w:eastAsia="en-AU"/>
        </w:rPr>
      </w:pPr>
    </w:p>
    <w:p w14:paraId="0CC4CF0C" w14:textId="0A5791EA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Site navigation and structure</w:t>
      </w:r>
    </w:p>
    <w:p w14:paraId="5C8578D3" w14:textId="046D8393" w:rsidR="001D5936" w:rsidRPr="001D5936" w:rsidRDefault="001D5936" w:rsidP="001D5936">
      <w:pPr>
        <w:rPr>
          <w:b/>
          <w:bCs/>
          <w:lang w:eastAsia="en-AU"/>
        </w:rPr>
      </w:pPr>
    </w:p>
    <w:p w14:paraId="785D4B35" w14:textId="77777777" w:rsidR="001D5936" w:rsidRPr="001D5936" w:rsidRDefault="001D5936" w:rsidP="001D5936">
      <w:pPr>
        <w:rPr>
          <w:b/>
          <w:bCs/>
          <w:lang w:eastAsia="en-AU"/>
        </w:rPr>
      </w:pPr>
    </w:p>
    <w:p w14:paraId="0599ECD7" w14:textId="095A89B6" w:rsidR="001D5936" w:rsidRPr="001D5936" w:rsidRDefault="001D5936" w:rsidP="001D5936">
      <w:pPr>
        <w:pStyle w:val="ListParagraph"/>
        <w:numPr>
          <w:ilvl w:val="0"/>
          <w:numId w:val="14"/>
        </w:numPr>
        <w:rPr>
          <w:b/>
          <w:bCs/>
          <w:lang w:eastAsia="en-AU"/>
        </w:rPr>
      </w:pPr>
      <w:r w:rsidRPr="001D5936">
        <w:rPr>
          <w:b/>
          <w:bCs/>
          <w:lang w:eastAsia="en-AU"/>
        </w:rPr>
        <w:t>Forms</w:t>
      </w:r>
    </w:p>
    <w:sectPr w:rsidR="001D5936" w:rsidRPr="001D5936" w:rsidSect="003C6B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3B99" w14:textId="77777777" w:rsidR="00A56EA5" w:rsidRDefault="00A56EA5" w:rsidP="002145A6">
      <w:pPr>
        <w:spacing w:before="480" w:after="120"/>
      </w:pPr>
      <w:r>
        <w:separator/>
      </w:r>
    </w:p>
  </w:endnote>
  <w:endnote w:type="continuationSeparator" w:id="0">
    <w:p w14:paraId="4B9D6B02" w14:textId="77777777" w:rsidR="00A56EA5" w:rsidRDefault="00A56EA5">
      <w:r>
        <w:continuationSeparator/>
      </w:r>
    </w:p>
    <w:p w14:paraId="711EF707" w14:textId="77777777" w:rsidR="00A56EA5" w:rsidRDefault="00A56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A892" w14:textId="77777777" w:rsidR="00201BAB" w:rsidRDefault="00201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945" w14:textId="498D0635" w:rsidR="00273779" w:rsidRDefault="001D5936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507869" wp14:editId="10812D1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1e04e3681f9359cb7b88baa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EEEEC4" w14:textId="57EDAAE6" w:rsidR="001D5936" w:rsidRPr="001D5936" w:rsidRDefault="001D5936" w:rsidP="001D593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D593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07869" id="_x0000_t202" coordsize="21600,21600" o:spt="202" path="m,l,21600r21600,l21600,xe">
              <v:stroke joinstyle="miter"/>
              <v:path gradientshapeok="t" o:connecttype="rect"/>
            </v:shapetype>
            <v:shape id="MSIPCMa1e04e3681f9359cb7b88baa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L8OUNrgIAAE0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79EEEEC4" w14:textId="57EDAAE6" w:rsidR="001D5936" w:rsidRPr="001D5936" w:rsidRDefault="001D5936" w:rsidP="001D593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D593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 xml:space="preserve">Resource ID: </w:t>
    </w:r>
    <w:r w:rsidR="00201BAB">
      <w:t>APT_21_003_Cl_LayoutStyleMarkup_AC</w:t>
    </w:r>
    <w:r w:rsidR="00273779">
      <w:tab/>
      <w:t xml:space="preserve">Page </w:t>
    </w:r>
    <w:r w:rsidR="00273779">
      <w:fldChar w:fldCharType="begin"/>
    </w:r>
    <w:r w:rsidR="00273779">
      <w:instrText xml:space="preserve"> PAGE  \* Arabic  \* MERGEFORMAT </w:instrText>
    </w:r>
    <w:r w:rsidR="00273779">
      <w:fldChar w:fldCharType="separate"/>
    </w:r>
    <w:r w:rsidR="00273779">
      <w:t>7</w:t>
    </w:r>
    <w:r w:rsidR="00273779">
      <w:fldChar w:fldCharType="end"/>
    </w:r>
    <w:r w:rsidR="00273779">
      <w:t xml:space="preserve"> of </w:t>
    </w:r>
    <w:fldSimple w:instr=" NUMPAGES  \* Arabic  \* MERGEFORMAT ">
      <w:r w:rsidR="00273779">
        <w:t>14</w:t>
      </w:r>
    </w:fldSimple>
  </w:p>
  <w:p w14:paraId="13B1377D" w14:textId="6462C962" w:rsidR="00273779" w:rsidRDefault="00273779" w:rsidP="00273779">
    <w:pPr>
      <w:pStyle w:val="Footer"/>
    </w:pPr>
    <w:r>
      <w:t>© TAFE NSW 20</w:t>
    </w:r>
    <w:r w:rsidR="00C34FC0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ACB9" w14:textId="77777777" w:rsidR="00201BAB" w:rsidRDefault="00201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EDB6" w14:textId="77777777" w:rsidR="00A56EA5" w:rsidRDefault="00A56EA5" w:rsidP="002145A6">
      <w:pPr>
        <w:spacing w:before="360" w:after="120"/>
      </w:pPr>
      <w:r>
        <w:separator/>
      </w:r>
    </w:p>
  </w:footnote>
  <w:footnote w:type="continuationSeparator" w:id="0">
    <w:p w14:paraId="2EE993E4" w14:textId="77777777" w:rsidR="00A56EA5" w:rsidRDefault="00A56EA5">
      <w:r>
        <w:continuationSeparator/>
      </w:r>
    </w:p>
    <w:p w14:paraId="51DB5989" w14:textId="77777777" w:rsidR="00A56EA5" w:rsidRDefault="00A56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77B7" w14:textId="77777777" w:rsidR="00201BAB" w:rsidRDefault="00201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5479EB30" w:rsidR="00E31802" w:rsidRPr="00F55B94" w:rsidRDefault="001D5936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407E81" wp14:editId="4149E5A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bd0844b785aa234e28cf29e9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785DBD" w14:textId="5340269D" w:rsidR="001D5936" w:rsidRPr="001D5936" w:rsidRDefault="001D5936" w:rsidP="001D5936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1D5936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407E81" id="_x0000_t202" coordsize="21600,21600" o:spt="202" path="m,l,21600r21600,l21600,xe">
              <v:stroke joinstyle="miter"/>
              <v:path gradientshapeok="t" o:connecttype="rect"/>
            </v:shapetype>
            <v:shape id="MSIPCMbd0844b785aa234e28cf29e9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DbqhBCqwIAAEYFAAAOAAAAAAAAAAAA&#10;AAAAAC4CAABkcnMvZTJvRG9jLnhtbFBLAQItABQABgAIAAAAIQBLIgnm3AAAAAcBAAAPAAAAAAAA&#10;AAAAAAAAAAUFAABkcnMvZG93bnJldi54bWxQSwUGAAAAAAQABADzAAAADgYAAAAA&#10;" o:allowincell="f" filled="f" stroked="f" strokeweight=".5pt">
              <v:fill o:detectmouseclick="t"/>
              <v:textbox inset=",0,,0">
                <w:txbxContent>
                  <w:p w14:paraId="05785DBD" w14:textId="5340269D" w:rsidR="001D5936" w:rsidRPr="001D5936" w:rsidRDefault="001D5936" w:rsidP="001D5936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1D5936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46C5" w14:textId="77777777" w:rsidR="00201BAB" w:rsidRDefault="00201B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F1AA8"/>
    <w:multiLevelType w:val="hybridMultilevel"/>
    <w:tmpl w:val="65E68E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4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5936"/>
    <w:rsid w:val="001D653F"/>
    <w:rsid w:val="001D73A1"/>
    <w:rsid w:val="001F0096"/>
    <w:rsid w:val="001F5BD6"/>
    <w:rsid w:val="001F6CA6"/>
    <w:rsid w:val="00200B0D"/>
    <w:rsid w:val="00200E96"/>
    <w:rsid w:val="00201BAB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3CD0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808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D4E98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6EA5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7DAC54-61A5-4450-A95A-BEC23A744940}"/>
</file>

<file path=customXml/itemProps5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2022-05-03T03:52:00Z</dcterms:created>
  <dcterms:modified xsi:type="dcterms:W3CDTF">2022-05-03T05:20:00Z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2022-05-03T05:19:21Z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3cf8f60e-b6a8-4280-a460-00003ece2cda</vt:lpwstr>
  </property>
  <property fmtid="{D5CDD505-2E9C-101B-9397-08002B2CF9AE}" pid="9" name="MSIP_Label_70663b86-f2b7-4b32-b286-17269b5dc83f_ContentBits">
    <vt:lpwstr>3</vt:lpwstr>
  </property>
</Properties>
</file>